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C099" w14:textId="3789C462"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1731B0">
        <w:t>Réseau 188</w:t>
      </w:r>
    </w:p>
    <w:p w14:paraId="71518FE3" w14:textId="77777777" w:rsidR="00122D5B" w:rsidRPr="00CD2CE3" w:rsidRDefault="00122D5B" w:rsidP="00D858BD">
      <w:pPr>
        <w:spacing w:line="276" w:lineRule="auto"/>
        <w:jc w:val="center"/>
      </w:pPr>
    </w:p>
    <w:p w14:paraId="6109DD4A" w14:textId="77777777" w:rsidR="00122D5B" w:rsidRPr="00CD2CE3" w:rsidRDefault="00122D5B" w:rsidP="00D858BD">
      <w:pPr>
        <w:spacing w:line="276" w:lineRule="auto"/>
        <w:jc w:val="center"/>
      </w:pPr>
    </w:p>
    <w:p w14:paraId="527B5A64" w14:textId="77777777"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0FAA03EB" wp14:editId="45A72E89">
            <wp:extent cx="3473326" cy="1953746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26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877E" w14:textId="77777777" w:rsidR="00122D5B" w:rsidRPr="00CD2CE3" w:rsidRDefault="00122D5B" w:rsidP="00D858BD">
      <w:pPr>
        <w:spacing w:line="276" w:lineRule="auto"/>
        <w:jc w:val="center"/>
      </w:pPr>
    </w:p>
    <w:p w14:paraId="1025CC76" w14:textId="77777777"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14:paraId="15217C9F" w14:textId="77777777"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14:paraId="40B6AA9E" w14:textId="07BA73D7"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r w:rsidR="001731B0">
        <w:t>Vennes</w:t>
      </w:r>
      <w:r w:rsidRPr="00CD2CE3">
        <w:t xml:space="preserve"> – </w:t>
      </w:r>
      <w:r w:rsidR="001731B0">
        <w:t>A22</w:t>
      </w:r>
    </w:p>
    <w:p w14:paraId="3ABC347C" w14:textId="71C6B7AC" w:rsidR="00122D5B" w:rsidRPr="00CD2CE3" w:rsidRDefault="006A124B" w:rsidP="00D858BD">
      <w:pPr>
        <w:spacing w:line="276" w:lineRule="auto"/>
        <w:jc w:val="center"/>
      </w:pPr>
      <w:r>
        <w:t>32</w:t>
      </w:r>
      <w:r w:rsidR="00122D5B" w:rsidRPr="00CD2CE3">
        <w:t xml:space="preserve"> Périodes</w:t>
      </w:r>
    </w:p>
    <w:p w14:paraId="61363EA7" w14:textId="33BF2E60"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1731B0">
        <w:t>Delgado</w:t>
      </w:r>
    </w:p>
    <w:p w14:paraId="790E830D" w14:textId="77777777"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</w:p>
    <w:p w14:paraId="3CC689A0" w14:textId="77777777" w:rsidR="001514F7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90436333" w:history="1">
        <w:r w:rsidR="001514F7" w:rsidRPr="00F56FE6">
          <w:rPr>
            <w:rStyle w:val="Lienhypertexte"/>
            <w:noProof/>
          </w:rPr>
          <w:t>1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Description du projet dans son ensemble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_Toc190436333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279A9B5D" w14:textId="77777777" w:rsidR="001514F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34" w:history="1">
        <w:r w:rsidR="001514F7" w:rsidRPr="00F56FE6">
          <w:rPr>
            <w:rStyle w:val="Lienhypertexte"/>
            <w:noProof/>
          </w:rPr>
          <w:t>1.1</w:t>
        </w:r>
        <w:r w:rsidR="001514F7">
          <w:rPr>
            <w:rFonts w:eastAsiaTheme="minorEastAsia" w:cstheme="minorBidi"/>
            <w:smallCaps w:val="0"/>
            <w:noProof/>
          </w:rPr>
          <w:tab/>
        </w:r>
        <w:r w:rsidR="001514F7" w:rsidRPr="00F56FE6">
          <w:rPr>
            <w:rStyle w:val="Lienhypertexte"/>
            <w:noProof/>
          </w:rPr>
          <w:t>Titre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_Toc190436334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71470943" w14:textId="77777777" w:rsidR="001514F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35" w:history="1">
        <w:r w:rsidR="001514F7" w:rsidRPr="00F56FE6">
          <w:rPr>
            <w:rStyle w:val="Lienhypertexte"/>
            <w:noProof/>
          </w:rPr>
          <w:t>1.2</w:t>
        </w:r>
        <w:r w:rsidR="001514F7">
          <w:rPr>
            <w:rFonts w:eastAsiaTheme="minorEastAsia" w:cstheme="minorBidi"/>
            <w:smallCaps w:val="0"/>
            <w:noProof/>
          </w:rPr>
          <w:tab/>
        </w:r>
        <w:r w:rsidR="001514F7" w:rsidRPr="00F56FE6">
          <w:rPr>
            <w:rStyle w:val="Lienhypertexte"/>
            <w:noProof/>
          </w:rPr>
          <w:t>Sujet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_Toc190436335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4D3B3E4F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36" w:history="1">
        <w:r w:rsidR="001514F7" w:rsidRPr="00F56FE6">
          <w:rPr>
            <w:rStyle w:val="Lienhypertexte"/>
            <w:noProof/>
          </w:rPr>
          <w:t>2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Analyse &amp; Conception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_Toc190436336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74D236FC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37" w:history="1">
        <w:r w:rsidR="001514F7" w:rsidRPr="00F56FE6">
          <w:rPr>
            <w:rStyle w:val="Lienhypertexte"/>
            <w:noProof/>
          </w:rPr>
          <w:t>3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Réalisation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_Toc190436337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3F945D07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38" w:history="1">
        <w:r w:rsidR="001514F7" w:rsidRPr="00F56FE6">
          <w:rPr>
            <w:rStyle w:val="Lienhypertexte"/>
            <w:noProof/>
          </w:rPr>
          <w:t>4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Tests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_Toc190436338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39C1BC92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39" w:history="1">
        <w:r w:rsidR="001514F7" w:rsidRPr="00F56FE6">
          <w:rPr>
            <w:rStyle w:val="Lienhypertexte"/>
            <w:noProof/>
          </w:rPr>
          <w:t>5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Problèmes rencontrés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_Toc190436339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586BFD83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40" w:history="1">
        <w:r w:rsidR="001514F7" w:rsidRPr="00F56FE6">
          <w:rPr>
            <w:rStyle w:val="Lienhypertexte"/>
            <w:noProof/>
          </w:rPr>
          <w:t>6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Sources &amp; Aides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_Toc190436340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41E96793" w14:textId="77777777" w:rsidR="001514F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41" w:history="1">
        <w:r w:rsidR="001514F7" w:rsidRPr="00F56FE6">
          <w:rPr>
            <w:rStyle w:val="Lienhypertexte"/>
            <w:noProof/>
          </w:rPr>
          <w:t>7</w:t>
        </w:r>
        <w:r w:rsidR="001514F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1514F7" w:rsidRPr="00F56FE6">
          <w:rPr>
            <w:rStyle w:val="Lienhypertexte"/>
            <w:noProof/>
          </w:rPr>
          <w:t>Conclusion</w:t>
        </w:r>
        <w:r w:rsidR="001514F7">
          <w:rPr>
            <w:noProof/>
            <w:webHidden/>
          </w:rPr>
          <w:tab/>
        </w:r>
        <w:r w:rsidR="001514F7">
          <w:rPr>
            <w:noProof/>
            <w:webHidden/>
          </w:rPr>
          <w:fldChar w:fldCharType="begin"/>
        </w:r>
        <w:r w:rsidR="001514F7">
          <w:rPr>
            <w:noProof/>
            <w:webHidden/>
          </w:rPr>
          <w:instrText xml:space="preserve"> PAGEREF _Toc190436341 \h </w:instrText>
        </w:r>
        <w:r w:rsidR="001514F7">
          <w:rPr>
            <w:noProof/>
            <w:webHidden/>
          </w:rPr>
        </w:r>
        <w:r w:rsidR="001514F7">
          <w:rPr>
            <w:noProof/>
            <w:webHidden/>
          </w:rPr>
          <w:fldChar w:fldCharType="separate"/>
        </w:r>
        <w:r w:rsidR="001514F7">
          <w:rPr>
            <w:noProof/>
            <w:webHidden/>
          </w:rPr>
          <w:t>3</w:t>
        </w:r>
        <w:r w:rsidR="001514F7">
          <w:rPr>
            <w:noProof/>
            <w:webHidden/>
          </w:rPr>
          <w:fldChar w:fldCharType="end"/>
        </w:r>
      </w:hyperlink>
    </w:p>
    <w:p w14:paraId="32375C34" w14:textId="77777777"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</w:p>
    <w:p w14:paraId="10D8FCA7" w14:textId="77777777" w:rsidR="00122D5B" w:rsidRPr="00CD2CE3" w:rsidRDefault="00122D5B" w:rsidP="005E35C4">
      <w:pPr>
        <w:pStyle w:val="Titre1"/>
      </w:pPr>
      <w:bookmarkStart w:id="1" w:name="_Toc190436333"/>
      <w:r w:rsidRPr="00CD2CE3">
        <w:lastRenderedPageBreak/>
        <w:t>Description du projet dans son ensemble</w:t>
      </w:r>
      <w:bookmarkEnd w:id="1"/>
    </w:p>
    <w:p w14:paraId="6F614A43" w14:textId="77777777" w:rsidR="00122D5B" w:rsidRPr="00CD2CE3" w:rsidRDefault="00122D5B" w:rsidP="00D858BD">
      <w:pPr>
        <w:pStyle w:val="Titre2"/>
        <w:spacing w:line="276" w:lineRule="auto"/>
      </w:pPr>
      <w:bookmarkStart w:id="2" w:name="_Toc190436334"/>
      <w:r w:rsidRPr="00CD2CE3">
        <w:t>Titre</w:t>
      </w:r>
      <w:bookmarkEnd w:id="2"/>
    </w:p>
    <w:p w14:paraId="026AE401" w14:textId="77777777" w:rsidR="00122D5B" w:rsidRPr="00CD2CE3" w:rsidRDefault="00C63C88" w:rsidP="00770940">
      <w:pPr>
        <w:pStyle w:val="Retraitcorpsdetexte"/>
        <w:spacing w:line="276" w:lineRule="auto"/>
      </w:pPr>
      <w:r>
        <w:t>Titre</w:t>
      </w:r>
    </w:p>
    <w:p w14:paraId="59B9B0FC" w14:textId="77777777" w:rsidR="00122D5B" w:rsidRPr="00CD2CE3" w:rsidRDefault="00122D5B" w:rsidP="00D858BD">
      <w:pPr>
        <w:pStyle w:val="Titre2"/>
        <w:spacing w:line="276" w:lineRule="auto"/>
      </w:pPr>
      <w:bookmarkStart w:id="3" w:name="_Toc190436335"/>
      <w:r w:rsidRPr="00CD2CE3">
        <w:t>Sujet</w:t>
      </w:r>
      <w:bookmarkEnd w:id="3"/>
    </w:p>
    <w:p w14:paraId="43C79D59" w14:textId="77777777" w:rsidR="00122D5B" w:rsidRPr="00CD2CE3" w:rsidRDefault="00C63C88" w:rsidP="00770940">
      <w:pPr>
        <w:pStyle w:val="Retraitcorpsdetexte"/>
        <w:spacing w:line="276" w:lineRule="auto"/>
      </w:pPr>
      <w:r>
        <w:t>Sujet</w:t>
      </w:r>
    </w:p>
    <w:p w14:paraId="5BEC3C18" w14:textId="77777777" w:rsidR="00122D5B" w:rsidRPr="00CD2CE3" w:rsidRDefault="00122D5B" w:rsidP="00D858BD">
      <w:pPr>
        <w:pStyle w:val="Retraitcorpsdetexte"/>
        <w:spacing w:line="276" w:lineRule="auto"/>
        <w:jc w:val="left"/>
      </w:pPr>
    </w:p>
    <w:p w14:paraId="10CA399E" w14:textId="77777777" w:rsidR="00C63C88" w:rsidRDefault="001F5591" w:rsidP="00C63C88">
      <w:pPr>
        <w:pStyle w:val="Titre1"/>
      </w:pPr>
      <w:bookmarkStart w:id="4" w:name="_Toc190436336"/>
      <w:r>
        <w:t xml:space="preserve">Analyse &amp; </w:t>
      </w:r>
      <w:r w:rsidR="005958CA">
        <w:t>Conception</w:t>
      </w:r>
      <w:bookmarkEnd w:id="4"/>
    </w:p>
    <w:p w14:paraId="39110E28" w14:textId="77777777" w:rsidR="005958CA" w:rsidRDefault="005958CA" w:rsidP="005958CA">
      <w:pPr>
        <w:pStyle w:val="Corpsdetexte"/>
      </w:pPr>
      <w:r>
        <w:t>Conception</w:t>
      </w:r>
    </w:p>
    <w:p w14:paraId="5E58F15E" w14:textId="77777777" w:rsidR="005958CA" w:rsidRPr="005958CA" w:rsidRDefault="005958CA" w:rsidP="005958CA">
      <w:pPr>
        <w:pStyle w:val="Corpsdetexte"/>
      </w:pPr>
    </w:p>
    <w:p w14:paraId="15307F03" w14:textId="77777777" w:rsidR="005958CA" w:rsidRDefault="005958CA" w:rsidP="005958CA">
      <w:pPr>
        <w:pStyle w:val="Titre1"/>
      </w:pPr>
      <w:bookmarkStart w:id="5" w:name="_Toc190436337"/>
      <w:r>
        <w:t>Réalisation</w:t>
      </w:r>
      <w:bookmarkEnd w:id="5"/>
    </w:p>
    <w:p w14:paraId="185DA392" w14:textId="4069E8C3" w:rsidR="005958CA" w:rsidRDefault="001213B6" w:rsidP="001213B6">
      <w:pPr>
        <w:pStyle w:val="Titre2"/>
      </w:pPr>
      <w:r>
        <w:t xml:space="preserve">Installation de </w:t>
      </w:r>
      <w:proofErr w:type="spellStart"/>
      <w:r>
        <w:t>Débian</w:t>
      </w:r>
      <w:proofErr w:type="spellEnd"/>
    </w:p>
    <w:p w14:paraId="5BDFFD53" w14:textId="4C6BA447" w:rsidR="00F458DA" w:rsidRDefault="00F458DA" w:rsidP="00F458DA">
      <w:pPr>
        <w:pStyle w:val="Retraitcorpsdetexte"/>
      </w:pPr>
      <w:r w:rsidRPr="00F458DA">
        <w:rPr>
          <w:noProof/>
        </w:rPr>
        <w:drawing>
          <wp:inline distT="0" distB="0" distL="0" distR="0" wp14:anchorId="588A0662" wp14:editId="3FD0F866">
            <wp:extent cx="3211961" cy="277177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61" cy="2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8F0" w14:textId="77777777" w:rsidR="00F458DA" w:rsidRDefault="00F458DA" w:rsidP="00F458DA">
      <w:pPr>
        <w:pStyle w:val="Retraitcorpsdetexte"/>
      </w:pPr>
    </w:p>
    <w:p w14:paraId="4BC4C302" w14:textId="491158AB" w:rsidR="00F458DA" w:rsidRDefault="00F458DA" w:rsidP="00F458DA">
      <w:pPr>
        <w:pStyle w:val="Retraitcorpsdetexte"/>
      </w:pPr>
      <w:r w:rsidRPr="00F458DA">
        <w:rPr>
          <w:noProof/>
        </w:rPr>
        <w:drawing>
          <wp:inline distT="0" distB="0" distL="0" distR="0" wp14:anchorId="398361B4" wp14:editId="648E31A6">
            <wp:extent cx="3241249" cy="2724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82" cy="27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92C3" w14:textId="77777777" w:rsidR="00F458DA" w:rsidRDefault="00F458DA" w:rsidP="00F458DA">
      <w:pPr>
        <w:pStyle w:val="Retraitcorpsdetexte"/>
      </w:pPr>
    </w:p>
    <w:p w14:paraId="51D3360F" w14:textId="54762D71" w:rsidR="00F458DA" w:rsidRDefault="00F458DA" w:rsidP="00F458DA">
      <w:pPr>
        <w:pStyle w:val="Retraitcorpsdetexte"/>
      </w:pPr>
      <w:r w:rsidRPr="00F458DA">
        <w:rPr>
          <w:noProof/>
        </w:rPr>
        <w:drawing>
          <wp:inline distT="0" distB="0" distL="0" distR="0" wp14:anchorId="54BA2509" wp14:editId="76F8A4F6">
            <wp:extent cx="3590925" cy="3018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693" cy="30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E00" w14:textId="77777777" w:rsidR="00F458DA" w:rsidRDefault="00F458DA" w:rsidP="00F458DA">
      <w:pPr>
        <w:pStyle w:val="Retraitcorpsdetexte"/>
      </w:pPr>
    </w:p>
    <w:p w14:paraId="54F3379C" w14:textId="2DF51ECE" w:rsidR="00F458DA" w:rsidRDefault="00F458DA" w:rsidP="00F458DA">
      <w:pPr>
        <w:pStyle w:val="Retraitcorpsdetexte"/>
      </w:pPr>
      <w:r w:rsidRPr="00F458DA">
        <w:rPr>
          <w:noProof/>
        </w:rPr>
        <w:drawing>
          <wp:inline distT="0" distB="0" distL="0" distR="0" wp14:anchorId="2FAB9E27" wp14:editId="50607EAE">
            <wp:extent cx="3686175" cy="3098094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0172" cy="31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F24" w14:textId="77777777" w:rsidR="00207635" w:rsidRDefault="00207635" w:rsidP="00F458DA">
      <w:pPr>
        <w:pStyle w:val="Retraitcorpsdetexte"/>
      </w:pPr>
    </w:p>
    <w:p w14:paraId="30548230" w14:textId="08C366FF" w:rsidR="00207635" w:rsidRDefault="00207635" w:rsidP="00F458DA">
      <w:pPr>
        <w:pStyle w:val="Retraitcorpsdetexte"/>
      </w:pPr>
      <w:r w:rsidRPr="00207635">
        <w:rPr>
          <w:noProof/>
        </w:rPr>
        <w:lastRenderedPageBreak/>
        <w:drawing>
          <wp:inline distT="0" distB="0" distL="0" distR="0" wp14:anchorId="4B52F737" wp14:editId="4F59EF93">
            <wp:extent cx="3649238" cy="306705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633" cy="30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160" w14:textId="77777777" w:rsidR="00207635" w:rsidRDefault="00207635" w:rsidP="00F458DA">
      <w:pPr>
        <w:pStyle w:val="Retraitcorpsdetexte"/>
      </w:pPr>
    </w:p>
    <w:p w14:paraId="46401865" w14:textId="7481B1F3" w:rsidR="00207635" w:rsidRDefault="00207635" w:rsidP="00F458DA">
      <w:pPr>
        <w:pStyle w:val="Retraitcorpsdetexte"/>
      </w:pPr>
      <w:r w:rsidRPr="00207635">
        <w:rPr>
          <w:noProof/>
        </w:rPr>
        <w:drawing>
          <wp:inline distT="0" distB="0" distL="0" distR="0" wp14:anchorId="2E94A25A" wp14:editId="40E83E11">
            <wp:extent cx="3667125" cy="3082083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984" cy="30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7A9C" w14:textId="77777777" w:rsidR="00207635" w:rsidRDefault="00207635" w:rsidP="00F458DA">
      <w:pPr>
        <w:pStyle w:val="Retraitcorpsdetexte"/>
      </w:pPr>
    </w:p>
    <w:p w14:paraId="75200E07" w14:textId="33B66A32" w:rsidR="00207635" w:rsidRDefault="00207635" w:rsidP="00F458DA">
      <w:pPr>
        <w:pStyle w:val="Retraitcorpsdetexte"/>
      </w:pPr>
      <w:r w:rsidRPr="00207635">
        <w:rPr>
          <w:noProof/>
        </w:rPr>
        <w:lastRenderedPageBreak/>
        <w:drawing>
          <wp:inline distT="0" distB="0" distL="0" distR="0" wp14:anchorId="7814E0E5" wp14:editId="663FB277">
            <wp:extent cx="3558574" cy="299085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568" cy="2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F4B" w14:textId="77777777" w:rsidR="00207635" w:rsidRDefault="00207635" w:rsidP="00F458DA">
      <w:pPr>
        <w:pStyle w:val="Retraitcorpsdetexte"/>
      </w:pPr>
    </w:p>
    <w:p w14:paraId="75B5AC0F" w14:textId="0CE79C6A" w:rsidR="00B43B77" w:rsidRDefault="00207635" w:rsidP="00B43B77">
      <w:pPr>
        <w:pStyle w:val="Retraitcorpsdetexte"/>
      </w:pPr>
      <w:r w:rsidRPr="00207635">
        <w:rPr>
          <w:noProof/>
        </w:rPr>
        <w:drawing>
          <wp:inline distT="0" distB="0" distL="0" distR="0" wp14:anchorId="0A9E4C08" wp14:editId="5D73A24D">
            <wp:extent cx="3619500" cy="3042056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579" cy="30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218B" w14:textId="77777777" w:rsidR="00B43B77" w:rsidRDefault="00B43B77" w:rsidP="00B43B77">
      <w:pPr>
        <w:pStyle w:val="Retraitcorpsdetexte"/>
      </w:pPr>
    </w:p>
    <w:p w14:paraId="15DB779C" w14:textId="1F886794" w:rsidR="00B43B77" w:rsidRDefault="00B43B77" w:rsidP="00B43B77">
      <w:pPr>
        <w:pStyle w:val="Retraitcorpsdetexte"/>
      </w:pPr>
      <w:r w:rsidRPr="00B43B77">
        <w:lastRenderedPageBreak/>
        <w:drawing>
          <wp:inline distT="0" distB="0" distL="0" distR="0" wp14:anchorId="4EFA4C51" wp14:editId="734E9810">
            <wp:extent cx="3695700" cy="310609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1693" cy="31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CCEE" w14:textId="77777777" w:rsidR="00B43B77" w:rsidRDefault="00B43B77" w:rsidP="00B43B77">
      <w:pPr>
        <w:pStyle w:val="Retraitcorpsdetexte"/>
      </w:pPr>
    </w:p>
    <w:p w14:paraId="3C23D4CA" w14:textId="77777777" w:rsidR="00B43B77" w:rsidRDefault="00B43B77" w:rsidP="00B43B77">
      <w:pPr>
        <w:pStyle w:val="Retraitcorpsdetexte"/>
      </w:pPr>
    </w:p>
    <w:p w14:paraId="27C6738F" w14:textId="77777777" w:rsidR="00B81EF0" w:rsidRPr="00F458DA" w:rsidRDefault="00B81EF0" w:rsidP="00F458DA">
      <w:pPr>
        <w:pStyle w:val="Retraitcorpsdetexte"/>
      </w:pPr>
    </w:p>
    <w:p w14:paraId="5B58CA04" w14:textId="77777777" w:rsidR="005958CA" w:rsidRDefault="005958CA" w:rsidP="005958CA">
      <w:pPr>
        <w:pStyle w:val="Titre1"/>
      </w:pPr>
      <w:bookmarkStart w:id="6" w:name="_Toc190436338"/>
      <w:r>
        <w:t>Tests</w:t>
      </w:r>
      <w:bookmarkEnd w:id="6"/>
    </w:p>
    <w:p w14:paraId="784AE6B6" w14:textId="77777777" w:rsidR="005958CA" w:rsidRDefault="005958CA" w:rsidP="005958CA">
      <w:pPr>
        <w:pStyle w:val="Corpsdetexte"/>
      </w:pPr>
      <w:r>
        <w:t>Tests</w:t>
      </w:r>
    </w:p>
    <w:p w14:paraId="6C81C1CF" w14:textId="77777777" w:rsidR="005958CA" w:rsidRPr="005958CA" w:rsidRDefault="005958CA" w:rsidP="005958CA">
      <w:pPr>
        <w:pStyle w:val="Corpsdetexte"/>
      </w:pPr>
    </w:p>
    <w:p w14:paraId="48F51F67" w14:textId="77777777" w:rsidR="005958CA" w:rsidRPr="005958CA" w:rsidRDefault="005958CA" w:rsidP="005958CA">
      <w:pPr>
        <w:pStyle w:val="Titre1"/>
      </w:pPr>
      <w:bookmarkStart w:id="7" w:name="_Toc190436339"/>
      <w:r>
        <w:t>Problèmes rencontrés</w:t>
      </w:r>
      <w:bookmarkEnd w:id="7"/>
    </w:p>
    <w:p w14:paraId="7EC2A056" w14:textId="77777777" w:rsidR="00C63C88" w:rsidRDefault="005958CA" w:rsidP="00C63C88">
      <w:pPr>
        <w:pStyle w:val="Corpsdetexte"/>
      </w:pPr>
      <w:r>
        <w:t>Problèmes rencontrés</w:t>
      </w:r>
    </w:p>
    <w:p w14:paraId="0B8DEEFE" w14:textId="77777777" w:rsidR="005958CA" w:rsidRPr="00C63C88" w:rsidRDefault="005958CA" w:rsidP="00C63C88">
      <w:pPr>
        <w:pStyle w:val="Corpsdetexte"/>
      </w:pPr>
    </w:p>
    <w:p w14:paraId="5F16418A" w14:textId="77777777" w:rsidR="008D08EE" w:rsidRPr="00CD2CE3" w:rsidRDefault="008D08EE" w:rsidP="005E35C4">
      <w:pPr>
        <w:pStyle w:val="Titre1"/>
      </w:pPr>
      <w:bookmarkStart w:id="8" w:name="_Sources_&amp;_Aides"/>
      <w:bookmarkStart w:id="9" w:name="_Toc190436340"/>
      <w:bookmarkEnd w:id="8"/>
      <w:r w:rsidRPr="00CD2CE3">
        <w:t>Sources</w:t>
      </w:r>
      <w:r w:rsidR="005C22EF" w:rsidRPr="00CD2CE3">
        <w:t xml:space="preserve"> &amp; Aides</w:t>
      </w:r>
      <w:bookmarkEnd w:id="9"/>
    </w:p>
    <w:p w14:paraId="73DD3EF8" w14:textId="720D272F" w:rsidR="00371B52" w:rsidRPr="008B6926" w:rsidRDefault="00000000" w:rsidP="001025DA">
      <w:pPr>
        <w:pStyle w:val="Corpsdetexte"/>
      </w:pPr>
      <w:hyperlink r:id="rId22" w:history="1">
        <w:r w:rsidR="008B6926" w:rsidRPr="008B6926">
          <w:rPr>
            <w:rStyle w:val="Lienhypertexte"/>
          </w:rPr>
          <w:t>ISO Linux Debian</w:t>
        </w:r>
      </w:hyperlink>
      <w:r w:rsidR="006675FA" w:rsidRPr="008B6926">
        <w:t xml:space="preserve"> : </w:t>
      </w:r>
      <w:r w:rsidR="008B6926" w:rsidRPr="008B6926">
        <w:t>ISO officielle</w:t>
      </w:r>
      <w:r w:rsidR="008B6926">
        <w:t xml:space="preserve"> de Linux Debian</w:t>
      </w:r>
    </w:p>
    <w:p w14:paraId="09C5A942" w14:textId="77777777" w:rsidR="00231D47" w:rsidRPr="008B6926" w:rsidRDefault="00231D47" w:rsidP="00D858BD">
      <w:pPr>
        <w:pStyle w:val="Corpsdetexte"/>
        <w:jc w:val="left"/>
      </w:pPr>
    </w:p>
    <w:p w14:paraId="7EFAF182" w14:textId="77777777" w:rsidR="002462D2" w:rsidRPr="00CD2CE3" w:rsidRDefault="00183CB7" w:rsidP="002462D2">
      <w:pPr>
        <w:pStyle w:val="Titre1"/>
      </w:pPr>
      <w:bookmarkStart w:id="10" w:name="_Toc190436341"/>
      <w:r w:rsidRPr="00CD2CE3">
        <w:t>Conclusion</w:t>
      </w:r>
      <w:bookmarkEnd w:id="10"/>
    </w:p>
    <w:p w14:paraId="7C1012B1" w14:textId="77777777"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23"/>
      <w:footerReference w:type="default" r:id="rId2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132B" w14:textId="77777777" w:rsidR="00777816" w:rsidRDefault="00777816">
      <w:r>
        <w:separator/>
      </w:r>
    </w:p>
  </w:endnote>
  <w:endnote w:type="continuationSeparator" w:id="0">
    <w:p w14:paraId="6347323E" w14:textId="77777777" w:rsidR="00777816" w:rsidRDefault="00777816">
      <w:r>
        <w:continuationSeparator/>
      </w:r>
    </w:p>
  </w:endnote>
  <w:endnote w:type="continuationNotice" w:id="1">
    <w:p w14:paraId="0C1D39A9" w14:textId="77777777" w:rsidR="00777816" w:rsidRDefault="00777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79F2E338" w14:textId="77777777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AC5A97" w:rsidRPr="00AC5A97">
          <w:rPr>
            <w:noProof/>
            <w:lang w:val="fr-FR"/>
          </w:rPr>
          <w:t>3</w:t>
        </w:r>
        <w:r w:rsidRPr="009E2E87">
          <w:fldChar w:fldCharType="end"/>
        </w:r>
      </w:p>
    </w:sdtContent>
  </w:sdt>
  <w:p w14:paraId="7603C969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31C4" w14:textId="77777777" w:rsidR="00777816" w:rsidRDefault="00777816">
      <w:r>
        <w:separator/>
      </w:r>
    </w:p>
  </w:footnote>
  <w:footnote w:type="continuationSeparator" w:id="0">
    <w:p w14:paraId="3BCFA7BD" w14:textId="77777777" w:rsidR="00777816" w:rsidRDefault="00777816">
      <w:r>
        <w:continuationSeparator/>
      </w:r>
    </w:p>
  </w:footnote>
  <w:footnote w:type="continuationNotice" w:id="1">
    <w:p w14:paraId="7148AE4F" w14:textId="77777777" w:rsidR="00777816" w:rsidRDefault="00777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799715A1" w14:textId="77777777" w:rsidTr="00C35730">
      <w:tc>
        <w:tcPr>
          <w:tcW w:w="3020" w:type="dxa"/>
        </w:tcPr>
        <w:p w14:paraId="56E63391" w14:textId="77777777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58552E9F" w14:textId="426DB866" w:rsidR="0031448C" w:rsidRDefault="00C63C88" w:rsidP="009B0BB0">
          <w:pPr>
            <w:pStyle w:val="En-tte"/>
            <w:jc w:val="center"/>
          </w:pPr>
          <w:r>
            <w:t>P_</w:t>
          </w:r>
          <w:r w:rsidR="001213B6">
            <w:t>Réseau_188</w:t>
          </w:r>
        </w:p>
      </w:tc>
      <w:tc>
        <w:tcPr>
          <w:tcW w:w="3020" w:type="dxa"/>
        </w:tcPr>
        <w:p w14:paraId="56EA67A5" w14:textId="77777777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3425C8E2" w14:textId="77777777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8575">
    <w:abstractNumId w:val="0"/>
  </w:num>
  <w:num w:numId="2" w16cid:durableId="966278449">
    <w:abstractNumId w:val="6"/>
  </w:num>
  <w:num w:numId="3" w16cid:durableId="444038972">
    <w:abstractNumId w:val="3"/>
  </w:num>
  <w:num w:numId="4" w16cid:durableId="740828360">
    <w:abstractNumId w:val="9"/>
  </w:num>
  <w:num w:numId="5" w16cid:durableId="2045716369">
    <w:abstractNumId w:val="12"/>
  </w:num>
  <w:num w:numId="6" w16cid:durableId="1159543737">
    <w:abstractNumId w:val="24"/>
  </w:num>
  <w:num w:numId="7" w16cid:durableId="565341079">
    <w:abstractNumId w:val="2"/>
  </w:num>
  <w:num w:numId="8" w16cid:durableId="1293511421">
    <w:abstractNumId w:val="11"/>
  </w:num>
  <w:num w:numId="9" w16cid:durableId="1191455564">
    <w:abstractNumId w:val="23"/>
  </w:num>
  <w:num w:numId="10" w16cid:durableId="1644385145">
    <w:abstractNumId w:val="18"/>
  </w:num>
  <w:num w:numId="11" w16cid:durableId="1110779497">
    <w:abstractNumId w:val="15"/>
  </w:num>
  <w:num w:numId="12" w16cid:durableId="1699041423">
    <w:abstractNumId w:val="21"/>
  </w:num>
  <w:num w:numId="13" w16cid:durableId="4325941">
    <w:abstractNumId w:val="17"/>
  </w:num>
  <w:num w:numId="14" w16cid:durableId="260921731">
    <w:abstractNumId w:val="22"/>
  </w:num>
  <w:num w:numId="15" w16cid:durableId="563872652">
    <w:abstractNumId w:val="7"/>
  </w:num>
  <w:num w:numId="16" w16cid:durableId="745803813">
    <w:abstractNumId w:val="20"/>
  </w:num>
  <w:num w:numId="17" w16cid:durableId="607349209">
    <w:abstractNumId w:val="13"/>
  </w:num>
  <w:num w:numId="18" w16cid:durableId="823283183">
    <w:abstractNumId w:val="8"/>
  </w:num>
  <w:num w:numId="19" w16cid:durableId="1081947162">
    <w:abstractNumId w:val="19"/>
  </w:num>
  <w:num w:numId="20" w16cid:durableId="2058313101">
    <w:abstractNumId w:val="10"/>
  </w:num>
  <w:num w:numId="21" w16cid:durableId="1290355027">
    <w:abstractNumId w:val="25"/>
  </w:num>
  <w:num w:numId="22" w16cid:durableId="1158031744">
    <w:abstractNumId w:val="4"/>
  </w:num>
  <w:num w:numId="23" w16cid:durableId="1220705879">
    <w:abstractNumId w:val="1"/>
  </w:num>
  <w:num w:numId="24" w16cid:durableId="828445888">
    <w:abstractNumId w:val="5"/>
  </w:num>
  <w:num w:numId="25" w16cid:durableId="1199734664">
    <w:abstractNumId w:val="16"/>
  </w:num>
  <w:num w:numId="26" w16cid:durableId="47240958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591C"/>
    <w:rsid w:val="001104E5"/>
    <w:rsid w:val="00111811"/>
    <w:rsid w:val="00111B0E"/>
    <w:rsid w:val="00114120"/>
    <w:rsid w:val="00117EA9"/>
    <w:rsid w:val="001213B6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4F7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1B0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5591"/>
    <w:rsid w:val="001F6EEB"/>
    <w:rsid w:val="0020328A"/>
    <w:rsid w:val="0020338B"/>
    <w:rsid w:val="0020478D"/>
    <w:rsid w:val="00204EAF"/>
    <w:rsid w:val="002055D8"/>
    <w:rsid w:val="0020734B"/>
    <w:rsid w:val="00207635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25BC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58CA"/>
    <w:rsid w:val="0059627F"/>
    <w:rsid w:val="00597324"/>
    <w:rsid w:val="005A11CA"/>
    <w:rsid w:val="005B0DE0"/>
    <w:rsid w:val="005B15A2"/>
    <w:rsid w:val="005B17C5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24B"/>
    <w:rsid w:val="006A18A9"/>
    <w:rsid w:val="006A2D4B"/>
    <w:rsid w:val="006A7C5E"/>
    <w:rsid w:val="006B0B80"/>
    <w:rsid w:val="006B3157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816"/>
    <w:rsid w:val="00777967"/>
    <w:rsid w:val="00784043"/>
    <w:rsid w:val="00784D78"/>
    <w:rsid w:val="00785967"/>
    <w:rsid w:val="007908F1"/>
    <w:rsid w:val="00790B5E"/>
    <w:rsid w:val="007937F5"/>
    <w:rsid w:val="00794A45"/>
    <w:rsid w:val="007971A7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92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256C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97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3B77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1EF0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330F"/>
    <w:rsid w:val="00C15CB3"/>
    <w:rsid w:val="00C163A1"/>
    <w:rsid w:val="00C1668E"/>
    <w:rsid w:val="00C20939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8DA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D702CB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yperlink" Target="https://linuxkamarada.com/en/2020/04/29/remote-desktop-connection-to-linux-from-windows-using-the-xrdp-server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debian.org/index.fr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F00A52-0B22-4294-98E4-920EFFFC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45</TotalTime>
  <Pages>7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</cp:revision>
  <cp:lastPrinted>2023-11-03T14:15:00Z</cp:lastPrinted>
  <dcterms:created xsi:type="dcterms:W3CDTF">2025-01-24T14:24:00Z</dcterms:created>
  <dcterms:modified xsi:type="dcterms:W3CDTF">2025-03-17T10:30:00Z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